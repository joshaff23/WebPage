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4A00" w14:textId="77777777" w:rsidR="007309AD" w:rsidRPr="00F95D2D" w:rsidRDefault="00574D91">
      <w:pPr>
        <w:pStyle w:val="Name"/>
        <w:rPr>
          <w:sz w:val="32"/>
          <w:szCs w:val="32"/>
        </w:rPr>
      </w:pPr>
      <w:r w:rsidRPr="00F95D2D">
        <w:rPr>
          <w:sz w:val="32"/>
          <w:szCs w:val="32"/>
        </w:rPr>
        <w:t>Jonathan Shaffer</w:t>
      </w:r>
    </w:p>
    <w:p w14:paraId="2CCA9C12" w14:textId="71512A64" w:rsidR="007309AD" w:rsidRDefault="00574D91">
      <w:pPr>
        <w:pStyle w:val="ContactInfo"/>
      </w:pPr>
      <w:r>
        <w:t xml:space="preserve">1700 N. Dupont Hwy Dover DE 19901 E304 | (618)741-7315 | </w:t>
      </w:r>
      <w:hyperlink r:id="rId8" w:history="1">
        <w:r w:rsidR="006C4180" w:rsidRPr="005728C5">
          <w:rPr>
            <w:rStyle w:val="Hyperlink"/>
          </w:rPr>
          <w:t>joshaff23@gmail.com</w:t>
        </w:r>
      </w:hyperlink>
      <w:r w:rsidR="006C4180">
        <w:t xml:space="preserve"> | </w:t>
      </w:r>
      <w:hyperlink r:id="rId9" w:history="1">
        <w:r w:rsidR="0037615E" w:rsidRPr="00863AE0">
          <w:rPr>
            <w:rStyle w:val="Hyperlink"/>
          </w:rPr>
          <w:t>http://joshaff23.github.io/WebPage/</w:t>
        </w:r>
      </w:hyperlink>
      <w:r w:rsidR="0037615E">
        <w:t xml:space="preserve"> </w:t>
      </w:r>
    </w:p>
    <w:sdt>
      <w:sdtPr>
        <w:rPr>
          <w:szCs w:val="24"/>
        </w:rPr>
        <w:id w:val="-1179423465"/>
        <w:placeholder>
          <w:docPart w:val="43EA9B1FB0AE144AB9569C79B8AC6E1D"/>
        </w:placeholder>
        <w:temporary/>
        <w:showingPlcHdr/>
        <w15:appearance w15:val="hidden"/>
      </w:sdtPr>
      <w:sdtEndPr/>
      <w:sdtContent>
        <w:p w14:paraId="73D22F9C" w14:textId="77777777" w:rsidR="007309AD" w:rsidRPr="00434668" w:rsidRDefault="00F44CD0">
          <w:pPr>
            <w:pStyle w:val="Heading1"/>
            <w:rPr>
              <w:szCs w:val="24"/>
            </w:rPr>
          </w:pPr>
          <w:r w:rsidRPr="00957DCC">
            <w:rPr>
              <w:sz w:val="28"/>
              <w:szCs w:val="28"/>
            </w:rPr>
            <w:t>Objective</w:t>
          </w:r>
        </w:p>
      </w:sdtContent>
    </w:sdt>
    <w:p w14:paraId="6179620A" w14:textId="64E35EA9" w:rsidR="007309AD" w:rsidRPr="00434668" w:rsidRDefault="001B7292">
      <w:pPr>
        <w:rPr>
          <w:sz w:val="24"/>
          <w:szCs w:val="24"/>
        </w:rPr>
      </w:pPr>
      <w:r w:rsidRPr="00434668">
        <w:rPr>
          <w:sz w:val="24"/>
          <w:szCs w:val="24"/>
        </w:rPr>
        <w:t xml:space="preserve">To be </w:t>
      </w:r>
      <w:r w:rsidR="00346052">
        <w:rPr>
          <w:sz w:val="24"/>
          <w:szCs w:val="24"/>
        </w:rPr>
        <w:t>a</w:t>
      </w:r>
      <w:r w:rsidR="0037615E">
        <w:rPr>
          <w:sz w:val="24"/>
          <w:szCs w:val="24"/>
        </w:rPr>
        <w:t>n</w:t>
      </w:r>
      <w:r w:rsidR="00346052">
        <w:rPr>
          <w:sz w:val="24"/>
          <w:szCs w:val="24"/>
        </w:rPr>
        <w:t xml:space="preserve"> </w:t>
      </w:r>
      <w:r w:rsidR="0037615E">
        <w:rPr>
          <w:sz w:val="24"/>
          <w:szCs w:val="24"/>
        </w:rPr>
        <w:t>in</w:t>
      </w:r>
      <w:r w:rsidR="00346052">
        <w:rPr>
          <w:sz w:val="24"/>
          <w:szCs w:val="24"/>
        </w:rPr>
        <w:t xml:space="preserve">valuable </w:t>
      </w:r>
      <w:r w:rsidR="0037615E">
        <w:rPr>
          <w:sz w:val="24"/>
          <w:szCs w:val="24"/>
        </w:rPr>
        <w:t>Junior Developer on a software development or sustainment team using my relevant technical knowledge and skills to help achieve near and long term goals.</w:t>
      </w:r>
    </w:p>
    <w:p w14:paraId="08B308E8" w14:textId="77777777" w:rsidR="007309AD" w:rsidRPr="00434668" w:rsidRDefault="00574D91">
      <w:pPr>
        <w:pStyle w:val="Heading1"/>
        <w:rPr>
          <w:sz w:val="28"/>
          <w:szCs w:val="28"/>
        </w:rPr>
      </w:pPr>
      <w:r w:rsidRPr="00434668">
        <w:rPr>
          <w:sz w:val="28"/>
          <w:szCs w:val="28"/>
        </w:rPr>
        <w:t>Education</w:t>
      </w:r>
    </w:p>
    <w:p w14:paraId="576955A4" w14:textId="77777777" w:rsidR="007309AD" w:rsidRPr="00434668" w:rsidRDefault="00574D91">
      <w:pPr>
        <w:rPr>
          <w:b/>
          <w:sz w:val="24"/>
          <w:szCs w:val="24"/>
        </w:rPr>
      </w:pPr>
      <w:r w:rsidRPr="00434668">
        <w:rPr>
          <w:b/>
          <w:sz w:val="24"/>
          <w:szCs w:val="24"/>
        </w:rPr>
        <w:t>Southwestern Illinois Community College</w:t>
      </w:r>
    </w:p>
    <w:p w14:paraId="7F07589B" w14:textId="77777777" w:rsidR="007309AD" w:rsidRPr="00434668" w:rsidRDefault="00574D91">
      <w:pPr>
        <w:rPr>
          <w:b/>
          <w:i/>
          <w:sz w:val="24"/>
          <w:szCs w:val="24"/>
        </w:rPr>
      </w:pPr>
      <w:r w:rsidRPr="00434668">
        <w:rPr>
          <w:b/>
          <w:i/>
          <w:sz w:val="24"/>
          <w:szCs w:val="24"/>
        </w:rPr>
        <w:t>Associates in Software Development | GPA: 3.8 | Graduating May 2016</w:t>
      </w:r>
    </w:p>
    <w:p w14:paraId="78AFE2DE" w14:textId="0E9F618D" w:rsidR="00434668" w:rsidRPr="00434668" w:rsidRDefault="00434668" w:rsidP="00574D91">
      <w:pPr>
        <w:pStyle w:val="ListBullet"/>
        <w:rPr>
          <w:sz w:val="24"/>
          <w:szCs w:val="24"/>
        </w:rPr>
      </w:pPr>
      <w:r w:rsidRPr="00434668">
        <w:rPr>
          <w:sz w:val="24"/>
          <w:szCs w:val="24"/>
        </w:rPr>
        <w:t>Deans List</w:t>
      </w:r>
    </w:p>
    <w:p w14:paraId="6D56B701" w14:textId="77777777" w:rsidR="00574D91" w:rsidRPr="00434668" w:rsidRDefault="00574D91" w:rsidP="00574D91">
      <w:pPr>
        <w:pStyle w:val="ListBullet"/>
        <w:numPr>
          <w:ilvl w:val="0"/>
          <w:numId w:val="0"/>
        </w:numPr>
        <w:rPr>
          <w:b/>
          <w:sz w:val="24"/>
          <w:szCs w:val="24"/>
        </w:rPr>
      </w:pPr>
      <w:r w:rsidRPr="00434668">
        <w:rPr>
          <w:b/>
          <w:sz w:val="24"/>
          <w:szCs w:val="24"/>
        </w:rPr>
        <w:t>Southern Illinois University in Edwardsville</w:t>
      </w:r>
    </w:p>
    <w:p w14:paraId="32B79F05" w14:textId="0F81CA72" w:rsidR="00574D91" w:rsidRPr="00434668" w:rsidRDefault="00574D91" w:rsidP="00574D91">
      <w:pPr>
        <w:pStyle w:val="ListBullet"/>
        <w:numPr>
          <w:ilvl w:val="0"/>
          <w:numId w:val="0"/>
        </w:numPr>
        <w:rPr>
          <w:b/>
          <w:i/>
          <w:sz w:val="24"/>
          <w:szCs w:val="24"/>
        </w:rPr>
      </w:pPr>
      <w:r w:rsidRPr="00434668">
        <w:rPr>
          <w:b/>
          <w:i/>
          <w:sz w:val="24"/>
          <w:szCs w:val="24"/>
        </w:rPr>
        <w:t>Bachelors Degr</w:t>
      </w:r>
      <w:r w:rsidR="00BB33C7">
        <w:rPr>
          <w:b/>
          <w:i/>
          <w:sz w:val="24"/>
          <w:szCs w:val="24"/>
        </w:rPr>
        <w:t>ee in Criminal Justice</w:t>
      </w:r>
      <w:r w:rsidRPr="00434668">
        <w:rPr>
          <w:b/>
          <w:i/>
          <w:sz w:val="24"/>
          <w:szCs w:val="24"/>
        </w:rPr>
        <w:t xml:space="preserve"> | Graduated August 2012</w:t>
      </w:r>
    </w:p>
    <w:p w14:paraId="3B83F14B" w14:textId="635604C4" w:rsidR="008D7BB3" w:rsidRPr="008D7BB3" w:rsidRDefault="00574D91" w:rsidP="008D7BB3">
      <w:pPr>
        <w:pStyle w:val="Heading1"/>
        <w:rPr>
          <w:sz w:val="28"/>
          <w:szCs w:val="28"/>
        </w:rPr>
      </w:pPr>
      <w:r w:rsidRPr="00434668">
        <w:rPr>
          <w:sz w:val="28"/>
          <w:szCs w:val="28"/>
        </w:rPr>
        <w:t>Experience</w:t>
      </w:r>
    </w:p>
    <w:p w14:paraId="5F4CE3FF" w14:textId="198323FA" w:rsidR="008D7BB3" w:rsidRPr="00CC2DFC" w:rsidRDefault="008D7BB3" w:rsidP="00CC2DFC">
      <w:pPr>
        <w:pStyle w:val="ListBullet"/>
        <w:numPr>
          <w:ilvl w:val="0"/>
          <w:numId w:val="0"/>
        </w:numPr>
        <w:ind w:left="217" w:hanging="216"/>
        <w:rPr>
          <w:b/>
          <w:sz w:val="24"/>
          <w:szCs w:val="24"/>
        </w:rPr>
      </w:pPr>
      <w:r w:rsidRPr="00CC2DFC">
        <w:rPr>
          <w:b/>
          <w:sz w:val="24"/>
          <w:szCs w:val="24"/>
        </w:rPr>
        <w:t>Object Oriented programing: Java and C#</w:t>
      </w:r>
    </w:p>
    <w:p w14:paraId="23D3A261" w14:textId="0B068FB8" w:rsidR="008D7BB3" w:rsidRDefault="008D7BB3" w:rsidP="008D7BB3">
      <w:pPr>
        <w:pStyle w:val="ListBullet"/>
        <w:numPr>
          <w:ilvl w:val="1"/>
          <w:numId w:val="2"/>
        </w:numPr>
        <w:rPr>
          <w:sz w:val="24"/>
          <w:szCs w:val="24"/>
        </w:rPr>
      </w:pPr>
      <w:r>
        <w:rPr>
          <w:sz w:val="24"/>
          <w:szCs w:val="24"/>
        </w:rPr>
        <w:t>Worked on a Console Application called “FightClub”; applying polymorphism, inheritance, interfaces and promoting extensibility to create characters to battle factoring in weapons used, hit points, characte</w:t>
      </w:r>
      <w:r w:rsidR="00B260EC">
        <w:rPr>
          <w:sz w:val="24"/>
          <w:szCs w:val="24"/>
        </w:rPr>
        <w:t>r class, special abilities, etc.</w:t>
      </w:r>
      <w:bookmarkStart w:id="0" w:name="_GoBack"/>
      <w:bookmarkEnd w:id="0"/>
    </w:p>
    <w:p w14:paraId="760B89DF" w14:textId="388DED65" w:rsidR="008D7BB3" w:rsidRDefault="008D7BB3" w:rsidP="008D7BB3">
      <w:pPr>
        <w:pStyle w:val="ListBullet"/>
        <w:numPr>
          <w:ilvl w:val="1"/>
          <w:numId w:val="2"/>
        </w:numPr>
        <w:rPr>
          <w:sz w:val="24"/>
          <w:szCs w:val="24"/>
        </w:rPr>
      </w:pPr>
      <w:r>
        <w:rPr>
          <w:sz w:val="24"/>
          <w:szCs w:val="24"/>
        </w:rPr>
        <w:t xml:space="preserve">Working on an Application and interface to simulate the </w:t>
      </w:r>
      <w:r w:rsidR="00092385">
        <w:rPr>
          <w:sz w:val="24"/>
          <w:szCs w:val="24"/>
        </w:rPr>
        <w:t>“</w:t>
      </w:r>
      <w:r>
        <w:rPr>
          <w:sz w:val="24"/>
          <w:szCs w:val="24"/>
        </w:rPr>
        <w:t>Munchkin</w:t>
      </w:r>
      <w:r w:rsidR="00092385">
        <w:rPr>
          <w:sz w:val="24"/>
          <w:szCs w:val="24"/>
        </w:rPr>
        <w:t>”</w:t>
      </w:r>
      <w:r>
        <w:rPr>
          <w:sz w:val="24"/>
          <w:szCs w:val="24"/>
        </w:rPr>
        <w:t xml:space="preserve"> card game. Focusing on writing clean, effective, and reusable code to create a program that can easily grow into more while allowing others to add their creative insights and enhancements to the project.</w:t>
      </w:r>
    </w:p>
    <w:p w14:paraId="405A4CD2" w14:textId="29106BFD" w:rsidR="008D7BB3" w:rsidRPr="008D7BB3" w:rsidRDefault="008D7BB3" w:rsidP="008D7BB3">
      <w:pPr>
        <w:pStyle w:val="ListBullet"/>
        <w:numPr>
          <w:ilvl w:val="1"/>
          <w:numId w:val="2"/>
        </w:numPr>
        <w:rPr>
          <w:sz w:val="24"/>
          <w:szCs w:val="24"/>
        </w:rPr>
      </w:pPr>
      <w:r>
        <w:rPr>
          <w:sz w:val="24"/>
          <w:szCs w:val="24"/>
        </w:rPr>
        <w:t>Using Win Forms to build a “Rush Hour” board game with a GUI interface to build the game board and count how many moves it takes to solve the puzzle with an algorithm solution.</w:t>
      </w:r>
    </w:p>
    <w:p w14:paraId="3CB37C69" w14:textId="638BFB97" w:rsidR="008D7BB3" w:rsidRPr="00CC2DFC" w:rsidRDefault="008D7BB3" w:rsidP="00CC2DFC">
      <w:pPr>
        <w:pStyle w:val="ListBullet"/>
        <w:numPr>
          <w:ilvl w:val="0"/>
          <w:numId w:val="0"/>
        </w:numPr>
        <w:ind w:left="217" w:hanging="216"/>
        <w:rPr>
          <w:b/>
          <w:sz w:val="24"/>
          <w:szCs w:val="24"/>
        </w:rPr>
      </w:pPr>
      <w:r w:rsidRPr="00CC2DFC">
        <w:rPr>
          <w:b/>
          <w:sz w:val="24"/>
          <w:szCs w:val="24"/>
        </w:rPr>
        <w:lastRenderedPageBreak/>
        <w:t>Web Development: Javascript, PHP, MySQL, HTML, CSS</w:t>
      </w:r>
    </w:p>
    <w:p w14:paraId="4CB8A9C7" w14:textId="1B146FCF" w:rsidR="008D7BB3" w:rsidRDefault="008D7BB3" w:rsidP="008D7BB3">
      <w:pPr>
        <w:pStyle w:val="ListBullet"/>
        <w:numPr>
          <w:ilvl w:val="1"/>
          <w:numId w:val="2"/>
        </w:numPr>
        <w:rPr>
          <w:sz w:val="24"/>
          <w:szCs w:val="24"/>
        </w:rPr>
      </w:pPr>
      <w:r>
        <w:rPr>
          <w:sz w:val="24"/>
          <w:szCs w:val="24"/>
        </w:rPr>
        <w:t>Working on my own project called “The Long Box”; applying Javascript and PHP scripts to create an online database for myself and friends to help keep track of our comics and trades while at the same time allowing other users to view collections.</w:t>
      </w:r>
    </w:p>
    <w:p w14:paraId="57FB0CAD" w14:textId="21B939EC" w:rsidR="008D7BB3" w:rsidRPr="00CC2DFC" w:rsidRDefault="00CC2DFC" w:rsidP="003F5E82">
      <w:pPr>
        <w:pStyle w:val="ListBullet"/>
        <w:numPr>
          <w:ilvl w:val="1"/>
          <w:numId w:val="2"/>
        </w:numPr>
        <w:rPr>
          <w:sz w:val="24"/>
          <w:szCs w:val="24"/>
        </w:rPr>
      </w:pPr>
      <w:r>
        <w:rPr>
          <w:sz w:val="24"/>
          <w:szCs w:val="24"/>
        </w:rPr>
        <w:t xml:space="preserve">Currently learning and teaching myself Ruby and Ruby on Rails for my own understanding and benefit. </w:t>
      </w:r>
    </w:p>
    <w:p w14:paraId="1DF5127E" w14:textId="650BA18E" w:rsidR="003F5E82" w:rsidRPr="00434668" w:rsidRDefault="003F5E82" w:rsidP="003F5E82">
      <w:pPr>
        <w:rPr>
          <w:sz w:val="24"/>
          <w:szCs w:val="24"/>
        </w:rPr>
      </w:pPr>
      <w:r w:rsidRPr="00434668">
        <w:rPr>
          <w:b/>
          <w:sz w:val="24"/>
          <w:szCs w:val="24"/>
        </w:rPr>
        <w:t>Home Depot</w:t>
      </w:r>
      <w:r w:rsidRPr="00434668">
        <w:rPr>
          <w:sz w:val="24"/>
          <w:szCs w:val="24"/>
        </w:rPr>
        <w:t xml:space="preserve"> – O’Fallon, IL</w:t>
      </w:r>
      <w:r w:rsidRPr="00434668">
        <w:rPr>
          <w:sz w:val="24"/>
          <w:szCs w:val="24"/>
        </w:rPr>
        <w:tab/>
      </w:r>
      <w:r w:rsidRPr="00434668">
        <w:rPr>
          <w:sz w:val="24"/>
          <w:szCs w:val="24"/>
        </w:rPr>
        <w:tab/>
        <w:t xml:space="preserve">                                              </w:t>
      </w:r>
      <w:r w:rsidRPr="00434668">
        <w:rPr>
          <w:b/>
          <w:sz w:val="24"/>
          <w:szCs w:val="24"/>
        </w:rPr>
        <w:t>March 2015 – Present</w:t>
      </w:r>
    </w:p>
    <w:p w14:paraId="0A41A925" w14:textId="009C1B25" w:rsidR="003F5E82" w:rsidRPr="00434668" w:rsidRDefault="003F5E82" w:rsidP="003F5E82">
      <w:pPr>
        <w:spacing w:line="240" w:lineRule="auto"/>
        <w:rPr>
          <w:sz w:val="24"/>
          <w:szCs w:val="24"/>
        </w:rPr>
      </w:pPr>
      <w:r w:rsidRPr="0037615E">
        <w:rPr>
          <w:sz w:val="24"/>
          <w:szCs w:val="24"/>
          <w:u w:val="single"/>
        </w:rPr>
        <w:t>Flooring Sales Specialist</w:t>
      </w:r>
      <w:r w:rsidRPr="00434668">
        <w:rPr>
          <w:sz w:val="24"/>
          <w:szCs w:val="24"/>
        </w:rPr>
        <w:t xml:space="preserve"> – Responsible</w:t>
      </w:r>
      <w:r w:rsidR="00CC1761" w:rsidRPr="00434668">
        <w:rPr>
          <w:sz w:val="24"/>
          <w:szCs w:val="24"/>
        </w:rPr>
        <w:t xml:space="preserve"> for possessing extensive knowledge about flooring products</w:t>
      </w:r>
      <w:r w:rsidRPr="00434668">
        <w:rPr>
          <w:sz w:val="24"/>
          <w:szCs w:val="24"/>
        </w:rPr>
        <w:t xml:space="preserve"> </w:t>
      </w:r>
      <w:r w:rsidR="00CC1761" w:rsidRPr="00434668">
        <w:rPr>
          <w:sz w:val="24"/>
          <w:szCs w:val="24"/>
        </w:rPr>
        <w:t>and</w:t>
      </w:r>
      <w:r w:rsidRPr="00434668">
        <w:rPr>
          <w:sz w:val="24"/>
          <w:szCs w:val="24"/>
        </w:rPr>
        <w:t xml:space="preserve"> engaging with customers to help with flooring needs as well</w:t>
      </w:r>
      <w:r w:rsidR="0037615E">
        <w:rPr>
          <w:sz w:val="24"/>
          <w:szCs w:val="24"/>
        </w:rPr>
        <w:t xml:space="preserve"> as closing</w:t>
      </w:r>
      <w:r w:rsidRPr="00434668">
        <w:rPr>
          <w:sz w:val="24"/>
          <w:szCs w:val="24"/>
        </w:rPr>
        <w:t xml:space="preserve"> sales with customers</w:t>
      </w:r>
      <w:r w:rsidR="00CC1761" w:rsidRPr="00434668">
        <w:rPr>
          <w:sz w:val="24"/>
          <w:szCs w:val="24"/>
        </w:rPr>
        <w:t>.</w:t>
      </w:r>
    </w:p>
    <w:p w14:paraId="569CCE74" w14:textId="48B32924" w:rsidR="003F5E82" w:rsidRPr="00434668" w:rsidRDefault="0037615E" w:rsidP="003F5E82">
      <w:pPr>
        <w:pStyle w:val="ListParagraph"/>
        <w:numPr>
          <w:ilvl w:val="0"/>
          <w:numId w:val="15"/>
        </w:numPr>
        <w:spacing w:line="240" w:lineRule="auto"/>
        <w:rPr>
          <w:sz w:val="24"/>
          <w:szCs w:val="24"/>
        </w:rPr>
      </w:pPr>
      <w:r>
        <w:rPr>
          <w:sz w:val="24"/>
          <w:szCs w:val="24"/>
        </w:rPr>
        <w:t>Help</w:t>
      </w:r>
      <w:r w:rsidR="003F5E82" w:rsidRPr="00434668">
        <w:rPr>
          <w:sz w:val="24"/>
          <w:szCs w:val="24"/>
        </w:rPr>
        <w:t xml:space="preserve"> teach and give creati</w:t>
      </w:r>
      <w:r>
        <w:rPr>
          <w:sz w:val="24"/>
          <w:szCs w:val="24"/>
        </w:rPr>
        <w:t>ve options to customers regarding their</w:t>
      </w:r>
      <w:r w:rsidR="003F5E82" w:rsidRPr="00434668">
        <w:rPr>
          <w:sz w:val="24"/>
          <w:szCs w:val="24"/>
        </w:rPr>
        <w:t xml:space="preserve"> specific flooring needs or concerns with DIY projects.</w:t>
      </w:r>
    </w:p>
    <w:p w14:paraId="1B378C6C" w14:textId="2D893B1D" w:rsidR="003F5E82" w:rsidRPr="00434668" w:rsidRDefault="0037615E" w:rsidP="003F5E82">
      <w:pPr>
        <w:pStyle w:val="ListParagraph"/>
        <w:numPr>
          <w:ilvl w:val="0"/>
          <w:numId w:val="15"/>
        </w:numPr>
        <w:spacing w:line="240" w:lineRule="auto"/>
        <w:rPr>
          <w:sz w:val="24"/>
          <w:szCs w:val="24"/>
        </w:rPr>
      </w:pPr>
      <w:r>
        <w:rPr>
          <w:sz w:val="24"/>
          <w:szCs w:val="24"/>
        </w:rPr>
        <w:t>Engage</w:t>
      </w:r>
      <w:r w:rsidR="003F5E82" w:rsidRPr="00434668">
        <w:rPr>
          <w:sz w:val="24"/>
          <w:szCs w:val="24"/>
        </w:rPr>
        <w:t xml:space="preserve"> with customers about</w:t>
      </w:r>
      <w:r>
        <w:rPr>
          <w:sz w:val="24"/>
          <w:szCs w:val="24"/>
        </w:rPr>
        <w:t xml:space="preserve"> their fl</w:t>
      </w:r>
      <w:r w:rsidR="00BB33C7">
        <w:rPr>
          <w:sz w:val="24"/>
          <w:szCs w:val="24"/>
        </w:rPr>
        <w:t xml:space="preserve">ooring needs and share </w:t>
      </w:r>
      <w:r w:rsidR="003F5E82" w:rsidRPr="00434668">
        <w:rPr>
          <w:sz w:val="24"/>
          <w:szCs w:val="24"/>
        </w:rPr>
        <w:t xml:space="preserve">knowledge </w:t>
      </w:r>
      <w:r>
        <w:rPr>
          <w:sz w:val="24"/>
          <w:szCs w:val="24"/>
        </w:rPr>
        <w:t>on various flooring products sold; drive sales by consistently closing flooring quotes.</w:t>
      </w:r>
    </w:p>
    <w:p w14:paraId="08D465F3" w14:textId="57E86809" w:rsidR="00346052" w:rsidRPr="008D7BB3" w:rsidRDefault="003F5E82" w:rsidP="00CC1761">
      <w:pPr>
        <w:pStyle w:val="ListParagraph"/>
        <w:numPr>
          <w:ilvl w:val="0"/>
          <w:numId w:val="15"/>
        </w:numPr>
        <w:spacing w:line="240" w:lineRule="auto"/>
        <w:rPr>
          <w:sz w:val="24"/>
          <w:szCs w:val="24"/>
        </w:rPr>
      </w:pPr>
      <w:r w:rsidRPr="00434668">
        <w:rPr>
          <w:sz w:val="24"/>
          <w:szCs w:val="24"/>
        </w:rPr>
        <w:t xml:space="preserve">Received </w:t>
      </w:r>
      <w:r w:rsidR="00CC1761" w:rsidRPr="00434668">
        <w:rPr>
          <w:sz w:val="24"/>
          <w:szCs w:val="24"/>
        </w:rPr>
        <w:t>Customer Service All Star A</w:t>
      </w:r>
      <w:r w:rsidRPr="00434668">
        <w:rPr>
          <w:sz w:val="24"/>
          <w:szCs w:val="24"/>
        </w:rPr>
        <w:t>ward for 2015 and mult</w:t>
      </w:r>
      <w:r w:rsidR="0037615E">
        <w:rPr>
          <w:sz w:val="24"/>
          <w:szCs w:val="24"/>
        </w:rPr>
        <w:t>iple Associate of the Month Awards; beat</w:t>
      </w:r>
      <w:r w:rsidRPr="00434668">
        <w:rPr>
          <w:sz w:val="24"/>
          <w:szCs w:val="24"/>
        </w:rPr>
        <w:t xml:space="preserve"> monthly sales goals by over 110%</w:t>
      </w:r>
      <w:r w:rsidR="0037615E">
        <w:rPr>
          <w:sz w:val="24"/>
          <w:szCs w:val="24"/>
        </w:rPr>
        <w:t>.</w:t>
      </w:r>
    </w:p>
    <w:p w14:paraId="0FC7BCE7" w14:textId="7EFB46B4" w:rsidR="00CC1761" w:rsidRPr="00434668" w:rsidRDefault="00CC1761" w:rsidP="00CC1761">
      <w:pPr>
        <w:spacing w:line="240" w:lineRule="auto"/>
        <w:rPr>
          <w:sz w:val="24"/>
          <w:szCs w:val="24"/>
        </w:rPr>
      </w:pPr>
      <w:r w:rsidRPr="00434668">
        <w:rPr>
          <w:b/>
          <w:sz w:val="24"/>
          <w:szCs w:val="24"/>
        </w:rPr>
        <w:t>Walmart</w:t>
      </w:r>
      <w:r w:rsidRPr="00434668">
        <w:rPr>
          <w:sz w:val="24"/>
          <w:szCs w:val="24"/>
        </w:rPr>
        <w:t xml:space="preserve"> – Glen Carbon, IL            </w:t>
      </w:r>
      <w:r w:rsidR="00346052">
        <w:rPr>
          <w:sz w:val="24"/>
          <w:szCs w:val="24"/>
        </w:rPr>
        <w:t xml:space="preserve">                           </w:t>
      </w:r>
      <w:r w:rsidRPr="00434668">
        <w:rPr>
          <w:b/>
          <w:sz w:val="24"/>
          <w:szCs w:val="24"/>
        </w:rPr>
        <w:t>March 2012 – February 2015</w:t>
      </w:r>
    </w:p>
    <w:p w14:paraId="01D20313" w14:textId="2E16A8DB" w:rsidR="00CC1761" w:rsidRPr="00434668" w:rsidRDefault="00CC1761" w:rsidP="00CC1761">
      <w:pPr>
        <w:spacing w:line="240" w:lineRule="auto"/>
        <w:rPr>
          <w:sz w:val="24"/>
          <w:szCs w:val="24"/>
        </w:rPr>
      </w:pPr>
      <w:r w:rsidRPr="0037615E">
        <w:rPr>
          <w:sz w:val="24"/>
          <w:szCs w:val="24"/>
          <w:u w:val="single"/>
        </w:rPr>
        <w:t>Assistant Store Manager</w:t>
      </w:r>
      <w:r w:rsidRPr="00434668">
        <w:rPr>
          <w:sz w:val="24"/>
          <w:szCs w:val="24"/>
        </w:rPr>
        <w:t xml:space="preserve"> – Responsible for leading the General Merchandise team with meeting company deadlines for merchandising as well as ensuring departments were meeting sales goals</w:t>
      </w:r>
      <w:r w:rsidR="0037615E">
        <w:rPr>
          <w:sz w:val="24"/>
          <w:szCs w:val="24"/>
        </w:rPr>
        <w:t>.</w:t>
      </w:r>
    </w:p>
    <w:p w14:paraId="50A97AD1" w14:textId="47729393" w:rsidR="00CC1761" w:rsidRPr="00434668" w:rsidRDefault="00CC1761" w:rsidP="00CC1761">
      <w:pPr>
        <w:pStyle w:val="ListParagraph"/>
        <w:numPr>
          <w:ilvl w:val="0"/>
          <w:numId w:val="16"/>
        </w:numPr>
        <w:spacing w:line="240" w:lineRule="auto"/>
        <w:rPr>
          <w:sz w:val="24"/>
          <w:szCs w:val="24"/>
        </w:rPr>
      </w:pPr>
      <w:r w:rsidRPr="00434668">
        <w:rPr>
          <w:sz w:val="24"/>
          <w:szCs w:val="24"/>
        </w:rPr>
        <w:t xml:space="preserve">Ensured </w:t>
      </w:r>
      <w:r w:rsidR="0037615E">
        <w:rPr>
          <w:sz w:val="24"/>
          <w:szCs w:val="24"/>
        </w:rPr>
        <w:t>seasonal merchandising displayed according to company standards an</w:t>
      </w:r>
      <w:r w:rsidR="0030312C">
        <w:rPr>
          <w:sz w:val="24"/>
          <w:szCs w:val="24"/>
        </w:rPr>
        <w:t>d all deadlines met or exceeded</w:t>
      </w:r>
      <w:r w:rsidR="0037615E">
        <w:rPr>
          <w:sz w:val="24"/>
          <w:szCs w:val="24"/>
        </w:rPr>
        <w:t>.</w:t>
      </w:r>
    </w:p>
    <w:p w14:paraId="2B37401A" w14:textId="7FF06F60" w:rsidR="00CC1761" w:rsidRPr="00434668" w:rsidRDefault="00CC1761" w:rsidP="00CC1761">
      <w:pPr>
        <w:pStyle w:val="ListParagraph"/>
        <w:numPr>
          <w:ilvl w:val="0"/>
          <w:numId w:val="16"/>
        </w:numPr>
        <w:spacing w:line="240" w:lineRule="auto"/>
        <w:rPr>
          <w:sz w:val="24"/>
          <w:szCs w:val="24"/>
        </w:rPr>
      </w:pPr>
      <w:r w:rsidRPr="00434668">
        <w:rPr>
          <w:sz w:val="24"/>
          <w:szCs w:val="24"/>
        </w:rPr>
        <w:t xml:space="preserve">Analyzed and reviewed </w:t>
      </w:r>
      <w:r w:rsidR="001B7292" w:rsidRPr="00434668">
        <w:rPr>
          <w:sz w:val="24"/>
          <w:szCs w:val="24"/>
        </w:rPr>
        <w:t>reports to help gauge and measure strengths and weaknesses of departments and help to provide creative solutions to increase sales</w:t>
      </w:r>
      <w:r w:rsidR="0037615E">
        <w:rPr>
          <w:sz w:val="24"/>
          <w:szCs w:val="24"/>
        </w:rPr>
        <w:t>.</w:t>
      </w:r>
    </w:p>
    <w:p w14:paraId="77BD33E7" w14:textId="50A076AF" w:rsidR="00434668" w:rsidRPr="00434668" w:rsidRDefault="0037615E" w:rsidP="00CC1761">
      <w:pPr>
        <w:pStyle w:val="ListParagraph"/>
        <w:numPr>
          <w:ilvl w:val="0"/>
          <w:numId w:val="16"/>
        </w:numPr>
        <w:spacing w:line="240" w:lineRule="auto"/>
        <w:rPr>
          <w:sz w:val="24"/>
          <w:szCs w:val="24"/>
        </w:rPr>
      </w:pPr>
      <w:r>
        <w:rPr>
          <w:sz w:val="24"/>
          <w:szCs w:val="24"/>
        </w:rPr>
        <w:t>Resolved</w:t>
      </w:r>
      <w:r w:rsidR="00434668" w:rsidRPr="00434668">
        <w:rPr>
          <w:sz w:val="24"/>
          <w:szCs w:val="24"/>
        </w:rPr>
        <w:t xml:space="preserve"> customer issues in a timely manner to enhance future </w:t>
      </w:r>
      <w:r>
        <w:rPr>
          <w:sz w:val="24"/>
          <w:szCs w:val="24"/>
        </w:rPr>
        <w:t xml:space="preserve">return </w:t>
      </w:r>
      <w:r w:rsidR="00434668" w:rsidRPr="00434668">
        <w:rPr>
          <w:sz w:val="24"/>
          <w:szCs w:val="24"/>
        </w:rPr>
        <w:t>visits</w:t>
      </w:r>
      <w:r>
        <w:rPr>
          <w:sz w:val="24"/>
          <w:szCs w:val="24"/>
        </w:rPr>
        <w:t>.</w:t>
      </w:r>
    </w:p>
    <w:p w14:paraId="5E8B3C0B" w14:textId="2BC384FE" w:rsidR="001B7292" w:rsidRPr="00434668" w:rsidRDefault="001B7292" w:rsidP="001B7292">
      <w:pPr>
        <w:spacing w:line="240" w:lineRule="auto"/>
        <w:rPr>
          <w:b/>
          <w:sz w:val="24"/>
          <w:szCs w:val="24"/>
        </w:rPr>
      </w:pPr>
      <w:r w:rsidRPr="00434668">
        <w:rPr>
          <w:b/>
          <w:sz w:val="24"/>
          <w:szCs w:val="24"/>
        </w:rPr>
        <w:t>62 Sports</w:t>
      </w:r>
      <w:r w:rsidRPr="00434668">
        <w:rPr>
          <w:sz w:val="24"/>
          <w:szCs w:val="24"/>
        </w:rPr>
        <w:t xml:space="preserve"> – Roxana, IL                                                       </w:t>
      </w:r>
      <w:r w:rsidRPr="00434668">
        <w:rPr>
          <w:b/>
          <w:sz w:val="24"/>
          <w:szCs w:val="24"/>
        </w:rPr>
        <w:t>May 2008 – May 2012</w:t>
      </w:r>
    </w:p>
    <w:p w14:paraId="06D1DEA4" w14:textId="5748C16B" w:rsidR="001B7292" w:rsidRPr="00434668" w:rsidRDefault="001B7292" w:rsidP="001B7292">
      <w:pPr>
        <w:spacing w:line="240" w:lineRule="auto"/>
        <w:rPr>
          <w:sz w:val="24"/>
          <w:szCs w:val="24"/>
        </w:rPr>
      </w:pPr>
      <w:r w:rsidRPr="0037615E">
        <w:rPr>
          <w:sz w:val="24"/>
          <w:szCs w:val="24"/>
          <w:u w:val="single"/>
        </w:rPr>
        <w:t>Event Manager</w:t>
      </w:r>
      <w:r w:rsidRPr="00434668">
        <w:rPr>
          <w:sz w:val="24"/>
          <w:szCs w:val="24"/>
        </w:rPr>
        <w:t xml:space="preserve"> – Responsible for leading a team and working with the customer to set up and run events ranging from after proms to large corporate events</w:t>
      </w:r>
      <w:r w:rsidR="0037615E">
        <w:rPr>
          <w:sz w:val="24"/>
          <w:szCs w:val="24"/>
        </w:rPr>
        <w:t>.</w:t>
      </w:r>
    </w:p>
    <w:p w14:paraId="5F32CD57" w14:textId="63EB3647" w:rsidR="001B7292" w:rsidRPr="00434668" w:rsidRDefault="0037615E" w:rsidP="001B7292">
      <w:pPr>
        <w:pStyle w:val="ListParagraph"/>
        <w:numPr>
          <w:ilvl w:val="0"/>
          <w:numId w:val="17"/>
        </w:numPr>
        <w:spacing w:line="240" w:lineRule="auto"/>
        <w:rPr>
          <w:sz w:val="24"/>
          <w:szCs w:val="24"/>
        </w:rPr>
      </w:pPr>
      <w:r>
        <w:rPr>
          <w:sz w:val="24"/>
          <w:szCs w:val="24"/>
        </w:rPr>
        <w:t xml:space="preserve">Ensured </w:t>
      </w:r>
      <w:r w:rsidR="00434668" w:rsidRPr="00434668">
        <w:rPr>
          <w:sz w:val="24"/>
          <w:szCs w:val="24"/>
        </w:rPr>
        <w:t>custome</w:t>
      </w:r>
      <w:r>
        <w:rPr>
          <w:sz w:val="24"/>
          <w:szCs w:val="24"/>
        </w:rPr>
        <w:t>r concerns and expectations were</w:t>
      </w:r>
      <w:r w:rsidR="00434668" w:rsidRPr="00434668">
        <w:rPr>
          <w:sz w:val="24"/>
          <w:szCs w:val="24"/>
        </w:rPr>
        <w:t xml:space="preserve"> heard and resolved before moving forward with</w:t>
      </w:r>
      <w:r>
        <w:rPr>
          <w:sz w:val="24"/>
          <w:szCs w:val="24"/>
        </w:rPr>
        <w:t xml:space="preserve"> a scheduled</w:t>
      </w:r>
      <w:r w:rsidR="00434668" w:rsidRPr="00434668">
        <w:rPr>
          <w:sz w:val="24"/>
          <w:szCs w:val="24"/>
        </w:rPr>
        <w:t xml:space="preserve"> event</w:t>
      </w:r>
      <w:r>
        <w:rPr>
          <w:sz w:val="24"/>
          <w:szCs w:val="24"/>
        </w:rPr>
        <w:t>.</w:t>
      </w:r>
    </w:p>
    <w:p w14:paraId="378E059A" w14:textId="0F0A8904" w:rsidR="00434668" w:rsidRPr="00434668" w:rsidRDefault="0037615E" w:rsidP="001B7292">
      <w:pPr>
        <w:pStyle w:val="ListParagraph"/>
        <w:numPr>
          <w:ilvl w:val="0"/>
          <w:numId w:val="17"/>
        </w:numPr>
        <w:spacing w:line="240" w:lineRule="auto"/>
        <w:rPr>
          <w:sz w:val="24"/>
          <w:szCs w:val="24"/>
        </w:rPr>
      </w:pPr>
      <w:r>
        <w:rPr>
          <w:sz w:val="24"/>
          <w:szCs w:val="24"/>
        </w:rPr>
        <w:t>Led 30</w:t>
      </w:r>
      <w:r w:rsidR="00434668" w:rsidRPr="00434668">
        <w:rPr>
          <w:sz w:val="24"/>
          <w:szCs w:val="24"/>
        </w:rPr>
        <w:t xml:space="preserve"> team members and volunteers </w:t>
      </w:r>
      <w:r w:rsidR="008D7BB3">
        <w:rPr>
          <w:sz w:val="24"/>
          <w:szCs w:val="24"/>
        </w:rPr>
        <w:t>and managed large amounts of equipment while practicing and enforcing</w:t>
      </w:r>
      <w:r w:rsidR="00BB33C7">
        <w:rPr>
          <w:sz w:val="24"/>
          <w:szCs w:val="24"/>
        </w:rPr>
        <w:t xml:space="preserve"> saf</w:t>
      </w:r>
      <w:r>
        <w:rPr>
          <w:sz w:val="24"/>
          <w:szCs w:val="24"/>
        </w:rPr>
        <w:t>e work practices and set expectations for the event.</w:t>
      </w:r>
    </w:p>
    <w:p w14:paraId="369FD8AA" w14:textId="7601CC5C" w:rsidR="007309AD" w:rsidRPr="00F95D2D" w:rsidRDefault="007309AD" w:rsidP="008D7BB3">
      <w:pPr>
        <w:pStyle w:val="ListParagraph"/>
        <w:spacing w:line="240" w:lineRule="auto"/>
        <w:ind w:left="720"/>
        <w:rPr>
          <w:sz w:val="24"/>
          <w:szCs w:val="24"/>
        </w:rPr>
      </w:pPr>
    </w:p>
    <w:sectPr w:rsidR="007309AD" w:rsidRPr="00F95D2D">
      <w:headerReference w:type="default" r:id="rId10"/>
      <w:footerReference w:type="default" r:id="rId11"/>
      <w:headerReference w:type="first" r:id="rId12"/>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D6683" w14:textId="77777777" w:rsidR="00D34787" w:rsidRDefault="00D34787">
      <w:r>
        <w:separator/>
      </w:r>
    </w:p>
  </w:endnote>
  <w:endnote w:type="continuationSeparator" w:id="0">
    <w:p w14:paraId="6729FAC7" w14:textId="77777777" w:rsidR="00D34787" w:rsidRDefault="00D34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DA54" w14:textId="77777777" w:rsidR="007309AD" w:rsidRDefault="00F44CD0">
    <w:pPr>
      <w:pStyle w:val="Footer"/>
    </w:pPr>
    <w:r>
      <w:fldChar w:fldCharType="begin"/>
    </w:r>
    <w:r>
      <w:instrText xml:space="preserve"> PAGE   \* MERGEFORMAT </w:instrText>
    </w:r>
    <w:r>
      <w:fldChar w:fldCharType="separate"/>
    </w:r>
    <w:r w:rsidR="003C5F3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42928" w14:textId="77777777" w:rsidR="00D34787" w:rsidRDefault="00D34787">
      <w:r>
        <w:separator/>
      </w:r>
    </w:p>
  </w:footnote>
  <w:footnote w:type="continuationSeparator" w:id="0">
    <w:p w14:paraId="31B5F889" w14:textId="77777777" w:rsidR="00D34787" w:rsidRDefault="00D347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E3E4" w14:textId="77777777" w:rsidR="007309AD" w:rsidRDefault="00F44CD0">
    <w:r>
      <w:rPr>
        <w:noProof/>
        <w:lang w:eastAsia="en-US"/>
      </w:rPr>
      <mc:AlternateContent>
        <mc:Choice Requires="wps">
          <w:drawing>
            <wp:anchor distT="0" distB="0" distL="114300" distR="114300" simplePos="0" relativeHeight="251665408" behindDoc="1" locked="0" layoutInCell="1" allowOverlap="1" wp14:anchorId="73DE93AA" wp14:editId="3CD3DD97">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20BC12E2" id="Frame_x0020_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" path="m0,0l5013960,,5013960,7205980,,7205980,,0xm130564,130564l130564,7075416,4883396,7075416,4883396,130564,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5E814" w14:textId="77777777" w:rsidR="007309AD" w:rsidRDefault="00F44CD0">
    <w:r>
      <w:rPr>
        <w:noProof/>
        <w:lang w:eastAsia="en-US"/>
      </w:rPr>
      <mc:AlternateContent>
        <mc:Choice Requires="wpg">
          <w:drawing>
            <wp:anchor distT="0" distB="0" distL="114300" distR="114300" simplePos="0" relativeHeight="251663360" behindDoc="1" locked="0" layoutInCell="1" allowOverlap="1" wp14:anchorId="26E8B503" wp14:editId="4874EEAF">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48F58B10" w14:textId="77777777" w:rsidR="007309AD" w:rsidRDefault="007309AD">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26E8B503" id="Group_x0020_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">
              <v:shape id="Frame_x0020_5"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7lPxAAA&#10;ANoAAAAPAAAAZHJzL2Rvd25yZXYueG1sRI9PawIxFMTvhX6H8Aq9iGZdVGRrFGlpqT0I/r8+ktfd&#10;xc3LkqS6/famIPQ4zMxvmNmis424kA+1YwXDQQaCWDtTc6lgv3vvT0GEiGywcUwKfinAYv74MMPC&#10;uCtv6LKNpUgQDgUqqGJsCymDrshiGLiWOHnfzluMSfpSGo/XBLeNzLNsIi3WnBYqbOm1In3e/lgF&#10;H703P/xa5Xa0Hx/06KRzj+ujUs9P3fIFRKQu/ofv7U+jYAx/V9IN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5T8QAAADaAAAADwAAAAAAAAAAAAAAAACXAgAAZHJzL2Rv&#10;d25yZXYueG1sUEsFBgAAAAAEAAQA9QAAAIgDAAAAAA==&#10;" path="m0,0l7315200,,7315200,9601200,,9601200,,0xm190488,190488l190488,9410712,7124712,9410712,7124712,190488,190488,190488xe" fillcolor="#e3ab47 [3204]" stroked="f" strokeweight="1pt">
                <v:stroke joinstyle="miter"/>
                <v:path arrowok="t" o:connecttype="custom" o:connectlocs="0,0;7315200,0;7315200,9601200;0,9601200;0,0;190488,190488;190488,9410712;7124712,9410712;7124712,190488;190488,190488" o:connectangles="0,0,0,0,0,0,0,0,0,0"/>
              </v:shape>
              <v:shape id="Freeform_x0020_8"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8qhOuwAA&#10;ANoAAAAPAAAAZHJzL2Rvd25yZXYueG1sRE9LCsIwEN0L3iGM4E5TBUWqUaQouPML6m5oxrbYTEoT&#10;tXp6sxBcPt5/tmhMKZ5Uu8KygkE/AkGcWl1wpuB0XPcmIJxH1lhaJgVvcrCYt1szjLV98Z6eB5+J&#10;EMIuRgW591UspUtzMuj6tiIO3M3WBn2AdSZ1ja8Qbko5jKKxNFhwaMixoiSn9H54GAXJR+4LjpKV&#10;o/K+u5xHV709jZTqdprlFISnxv/FP/dGKwhbw5VwA+T8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hvKoTrsAAADaAAAADwAAAAAAAAAAAAAAAACXAgAAZHJzL2Rvd25yZXYueG1s&#10;UEsFBgAAAAAEAAQA9QAAAH8DA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48F58B10" w14:textId="77777777" w:rsidR="007309AD" w:rsidRDefault="007309AD">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AC9408"/>
    <w:lvl w:ilvl="0">
      <w:start w:val="1"/>
      <w:numFmt w:val="decimal"/>
      <w:lvlText w:val="%1."/>
      <w:lvlJc w:val="left"/>
      <w:pPr>
        <w:tabs>
          <w:tab w:val="num" w:pos="1800"/>
        </w:tabs>
        <w:ind w:left="1800" w:hanging="360"/>
      </w:pPr>
    </w:lvl>
  </w:abstractNum>
  <w:abstractNum w:abstractNumId="1">
    <w:nsid w:val="FFFFFF7D"/>
    <w:multiLevelType w:val="singleLevel"/>
    <w:tmpl w:val="0C72B500"/>
    <w:lvl w:ilvl="0">
      <w:start w:val="1"/>
      <w:numFmt w:val="decimal"/>
      <w:lvlText w:val="%1."/>
      <w:lvlJc w:val="left"/>
      <w:pPr>
        <w:tabs>
          <w:tab w:val="num" w:pos="1440"/>
        </w:tabs>
        <w:ind w:left="1440" w:hanging="360"/>
      </w:pPr>
    </w:lvl>
  </w:abstractNum>
  <w:abstractNum w:abstractNumId="2">
    <w:nsid w:val="FFFFFF7E"/>
    <w:multiLevelType w:val="singleLevel"/>
    <w:tmpl w:val="1A02177A"/>
    <w:lvl w:ilvl="0">
      <w:start w:val="1"/>
      <w:numFmt w:val="decimal"/>
      <w:lvlText w:val="%1."/>
      <w:lvlJc w:val="left"/>
      <w:pPr>
        <w:tabs>
          <w:tab w:val="num" w:pos="1080"/>
        </w:tabs>
        <w:ind w:left="1080" w:hanging="360"/>
      </w:pPr>
    </w:lvl>
  </w:abstractNum>
  <w:abstractNum w:abstractNumId="3">
    <w:nsid w:val="FFFFFF7F"/>
    <w:multiLevelType w:val="singleLevel"/>
    <w:tmpl w:val="B8181594"/>
    <w:lvl w:ilvl="0">
      <w:start w:val="1"/>
      <w:numFmt w:val="decimal"/>
      <w:lvlText w:val="%1."/>
      <w:lvlJc w:val="left"/>
      <w:pPr>
        <w:tabs>
          <w:tab w:val="num" w:pos="720"/>
        </w:tabs>
        <w:ind w:left="720" w:hanging="360"/>
      </w:pPr>
    </w:lvl>
  </w:abstractNum>
  <w:abstractNum w:abstractNumId="4">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CF6CDA"/>
    <w:multiLevelType w:val="hybridMultilevel"/>
    <w:tmpl w:val="5AE2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416C3"/>
    <w:multiLevelType w:val="hybridMultilevel"/>
    <w:tmpl w:val="1884BEFA"/>
    <w:lvl w:ilvl="0" w:tplc="F1084306">
      <w:start w:val="1"/>
      <w:numFmt w:val="bullet"/>
      <w:pStyle w:val="ListBullet"/>
      <w:lvlText w:val=""/>
      <w:lvlJc w:val="left"/>
      <w:pPr>
        <w:tabs>
          <w:tab w:val="num" w:pos="217"/>
        </w:tabs>
        <w:ind w:left="217" w:hanging="216"/>
      </w:pPr>
      <w:rPr>
        <w:rFonts w:ascii="Wingdings" w:hAnsi="Wingdings" w:hint="default"/>
        <w:color w:val="E3AB47" w:themeColor="accent1"/>
        <w:sz w:val="20"/>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24299"/>
    <w:multiLevelType w:val="hybridMultilevel"/>
    <w:tmpl w:val="4F2C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B0A77"/>
    <w:multiLevelType w:val="hybridMultilevel"/>
    <w:tmpl w:val="4388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8050A6"/>
    <w:multiLevelType w:val="hybridMultilevel"/>
    <w:tmpl w:val="7F8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D91"/>
    <w:rsid w:val="00092385"/>
    <w:rsid w:val="001B7292"/>
    <w:rsid w:val="00223028"/>
    <w:rsid w:val="00245ADD"/>
    <w:rsid w:val="0025648D"/>
    <w:rsid w:val="002C498F"/>
    <w:rsid w:val="0030312C"/>
    <w:rsid w:val="00326943"/>
    <w:rsid w:val="00346052"/>
    <w:rsid w:val="0037615E"/>
    <w:rsid w:val="003C5F34"/>
    <w:rsid w:val="003F5E82"/>
    <w:rsid w:val="004067E5"/>
    <w:rsid w:val="00434668"/>
    <w:rsid w:val="00574D91"/>
    <w:rsid w:val="006C4180"/>
    <w:rsid w:val="007309AD"/>
    <w:rsid w:val="007D2E89"/>
    <w:rsid w:val="008D02F0"/>
    <w:rsid w:val="008D7BB3"/>
    <w:rsid w:val="00957DCC"/>
    <w:rsid w:val="009870ED"/>
    <w:rsid w:val="009C168A"/>
    <w:rsid w:val="009D2B01"/>
    <w:rsid w:val="00A040D3"/>
    <w:rsid w:val="00AE6EFD"/>
    <w:rsid w:val="00B203B6"/>
    <w:rsid w:val="00B260EC"/>
    <w:rsid w:val="00B61BB4"/>
    <w:rsid w:val="00BB33C7"/>
    <w:rsid w:val="00C64443"/>
    <w:rsid w:val="00CC1761"/>
    <w:rsid w:val="00CC2DFC"/>
    <w:rsid w:val="00CF159B"/>
    <w:rsid w:val="00D34787"/>
    <w:rsid w:val="00F44CD0"/>
    <w:rsid w:val="00F570F4"/>
    <w:rsid w:val="00F9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5A6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character" w:styleId="Hyperlink">
    <w:name w:val="Hyperlink"/>
    <w:basedOn w:val="DefaultParagraphFont"/>
    <w:uiPriority w:val="99"/>
    <w:unhideWhenUsed/>
    <w:rsid w:val="00326943"/>
    <w:rPr>
      <w:color w:val="53C3C7" w:themeColor="hyperlink"/>
      <w:u w:val="single"/>
    </w:rPr>
  </w:style>
  <w:style w:type="character" w:styleId="FollowedHyperlink">
    <w:name w:val="FollowedHyperlink"/>
    <w:basedOn w:val="DefaultParagraphFont"/>
    <w:uiPriority w:val="99"/>
    <w:semiHidden/>
    <w:unhideWhenUsed/>
    <w:rsid w:val="006C4180"/>
    <w:rPr>
      <w:color w:val="846B8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shaff23@gmail.com" TargetMode="External"/><Relationship Id="rId9" Type="http://schemas.openxmlformats.org/officeDocument/2006/relationships/hyperlink" Target="http://joshaff23.github.io/WebPage/"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EA9B1FB0AE144AB9569C79B8AC6E1D"/>
        <w:category>
          <w:name w:val="General"/>
          <w:gallery w:val="placeholder"/>
        </w:category>
        <w:types>
          <w:type w:val="bbPlcHdr"/>
        </w:types>
        <w:behaviors>
          <w:behavior w:val="content"/>
        </w:behaviors>
        <w:guid w:val="{3E64CE33-A838-1C4B-9D7A-61722AFB4145}"/>
      </w:docPartPr>
      <w:docPartBody>
        <w:p w:rsidR="00505AA8" w:rsidRDefault="00A442CF">
          <w:pPr>
            <w:pStyle w:val="43EA9B1FB0AE144AB9569C79B8AC6E1D"/>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CF"/>
    <w:rsid w:val="00032CAF"/>
    <w:rsid w:val="00437AD3"/>
    <w:rsid w:val="00505AA8"/>
    <w:rsid w:val="005F2744"/>
    <w:rsid w:val="006A6369"/>
    <w:rsid w:val="006B0777"/>
    <w:rsid w:val="008B4800"/>
    <w:rsid w:val="00A442CF"/>
    <w:rsid w:val="00AB0E68"/>
    <w:rsid w:val="00D72F0F"/>
    <w:rsid w:val="00F9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7E3F68E1C3E46A311867D4009882E">
    <w:name w:val="2D37E3F68E1C3E46A311867D4009882E"/>
  </w:style>
  <w:style w:type="paragraph" w:customStyle="1" w:styleId="F9ED601573BA044FA0C6DF2D286357B0">
    <w:name w:val="F9ED601573BA044FA0C6DF2D286357B0"/>
  </w:style>
  <w:style w:type="paragraph" w:customStyle="1" w:styleId="43EA9B1FB0AE144AB9569C79B8AC6E1D">
    <w:name w:val="43EA9B1FB0AE144AB9569C79B8AC6E1D"/>
  </w:style>
  <w:style w:type="paragraph" w:customStyle="1" w:styleId="04DF1120D699D144ADF7E7E03C0D2A7B">
    <w:name w:val="04DF1120D699D144ADF7E7E03C0D2A7B"/>
  </w:style>
  <w:style w:type="paragraph" w:customStyle="1" w:styleId="B0F211FF48D8C249ABB7AA6367504CD5">
    <w:name w:val="B0F211FF48D8C249ABB7AA6367504CD5"/>
  </w:style>
  <w:style w:type="paragraph" w:customStyle="1" w:styleId="FD26FBF273E9A64CA97F80C526901D5D">
    <w:name w:val="FD26FBF273E9A64CA97F80C526901D5D"/>
  </w:style>
  <w:style w:type="paragraph" w:customStyle="1" w:styleId="67AC3C3EB5BABA4F86F5FD8B7F44A0C8">
    <w:name w:val="67AC3C3EB5BABA4F86F5FD8B7F44A0C8"/>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FAD12AE042FB2944AD364A91C2889533">
    <w:name w:val="FAD12AE042FB2944AD364A91C2889533"/>
  </w:style>
  <w:style w:type="paragraph" w:customStyle="1" w:styleId="67A8B0E790DFDB449047B1854FA3291C">
    <w:name w:val="67A8B0E790DFDB449047B1854FA3291C"/>
  </w:style>
  <w:style w:type="paragraph" w:customStyle="1" w:styleId="70B38E5F66E4BF47B85152E44B277B3D">
    <w:name w:val="70B38E5F66E4BF47B85152E44B277B3D"/>
  </w:style>
  <w:style w:type="paragraph" w:customStyle="1" w:styleId="C2E944A793B615438CE68ED0398CEEFC">
    <w:name w:val="C2E944A793B615438CE68ED0398CEEFC"/>
  </w:style>
  <w:style w:type="paragraph" w:customStyle="1" w:styleId="3281523C6300F34AA29F3602B17312C2">
    <w:name w:val="3281523C6300F34AA29F3602B1731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9F979-E8D1-F047-837D-57A0418E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jonathan.shaffer</dc:creator>
  <cp:keywords/>
  <dc:description/>
  <cp:lastModifiedBy>jonathan.shaffer</cp:lastModifiedBy>
  <cp:revision>6</cp:revision>
  <dcterms:created xsi:type="dcterms:W3CDTF">2016-04-25T19:46:00Z</dcterms:created>
  <dcterms:modified xsi:type="dcterms:W3CDTF">2016-04-25T19:56:00Z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